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1EF88" w14:textId="61C35938" w:rsidR="006C53D9" w:rsidRPr="00585BF8" w:rsidRDefault="00FC36DF" w:rsidP="006C53D9">
      <w:pPr>
        <w:jc w:val="center"/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7072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Pr="00997072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TITLE   \* MERGEFORMAT </w:instrText>
      </w:r>
      <w:r w:rsidRPr="00997072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F26FFE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Maksym</w:t>
      </w:r>
      <w:r w:rsidR="0010498C" w:rsidRPr="00997072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26FFE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Bih</w:t>
      </w:r>
      <w:r w:rsidR="00546484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</w:t>
      </w:r>
      <w:r w:rsidRPr="00997072">
        <w:rPr>
          <w:rFonts w:ascii="Times New Roman" w:eastAsia="Batang" w:hAnsi="Times New Roman"/>
          <w:b/>
          <w:bCs/>
          <w:spacing w:val="-5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14:paraId="61204476" w14:textId="77777777" w:rsidR="00596F5A" w:rsidRPr="00997072" w:rsidRDefault="00596F5A" w:rsidP="006D6C24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FA99EE4" w14:textId="77777777" w:rsidR="00B61730" w:rsidRDefault="006C53D9" w:rsidP="00B61730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lang w:eastAsia="ru-RU"/>
        </w:rPr>
      </w:pPr>
      <w:r w:rsidRPr="00A86035">
        <w:rPr>
          <w:rFonts w:ascii="Times New Roman" w:hAnsi="Times New Roman"/>
          <w:lang w:eastAsia="ru-RU"/>
        </w:rPr>
        <w:t xml:space="preserve">email: </w:t>
      </w:r>
      <w:r w:rsidR="00546484" w:rsidRPr="00546484">
        <w:rPr>
          <w:rFonts w:ascii="Times New Roman" w:hAnsi="Times New Roman"/>
          <w:color w:val="0000FF" w:themeColor="hyperlink"/>
          <w:u w:val="single"/>
          <w:lang w:eastAsia="ru-RU"/>
        </w:rPr>
        <w:t>maxbigun33@gmail.com</w:t>
      </w:r>
      <w:r w:rsidR="00C9272C" w:rsidRPr="00A86035">
        <w:rPr>
          <w:rFonts w:ascii="Times New Roman" w:hAnsi="Times New Roman"/>
          <w:lang w:eastAsia="ru-RU"/>
        </w:rPr>
        <w:t xml:space="preserve"> </w:t>
      </w:r>
    </w:p>
    <w:p w14:paraId="6571CE7D" w14:textId="77777777" w:rsidR="00B61730" w:rsidRDefault="00B61730" w:rsidP="00B61730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tel: +38 096 855 70 66</w:t>
      </w:r>
    </w:p>
    <w:p w14:paraId="1FACFFD0" w14:textId="65C76043" w:rsidR="00997072" w:rsidRPr="00667FB4" w:rsidRDefault="00B61730" w:rsidP="00667FB4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lang w:eastAsia="ru-RU"/>
        </w:rPr>
      </w:pPr>
      <w:r>
        <w:t xml:space="preserve">git: </w:t>
      </w:r>
      <w:hyperlink r:id="rId11" w:history="1">
        <w:r>
          <w:rPr>
            <w:rStyle w:val="ad"/>
          </w:rPr>
          <w:t>https://gitlab.com</w:t>
        </w:r>
        <w:bookmarkStart w:id="0" w:name="_GoBack"/>
        <w:bookmarkEnd w:id="0"/>
        <w:r>
          <w:rPr>
            <w:rStyle w:val="ad"/>
          </w:rPr>
          <w:t>/</w:t>
        </w:r>
        <w:r>
          <w:rPr>
            <w:rStyle w:val="ad"/>
          </w:rPr>
          <w:t>maxbigun33/qa</w:t>
        </w:r>
      </w:hyperlink>
      <w:r w:rsidR="00C9272C" w:rsidRPr="00A86035">
        <w:rPr>
          <w:rFonts w:ascii="Times New Roman" w:hAnsi="Times New Roman"/>
          <w:lang w:eastAsia="ru-RU"/>
        </w:rPr>
        <w:t xml:space="preserve"> </w:t>
      </w:r>
      <w:r w:rsidR="006C53D9" w:rsidRPr="00A86035">
        <w:rPr>
          <w:rFonts w:ascii="Times New Roman" w:hAnsi="Times New Roman"/>
          <w:lang w:eastAsia="ru-RU"/>
        </w:rPr>
        <w:t xml:space="preserve">    </w:t>
      </w:r>
      <w:r w:rsidR="00A86035" w:rsidRPr="00A86035">
        <w:rPr>
          <w:rFonts w:ascii="Times New Roman" w:hAnsi="Times New Roman"/>
          <w:lang w:eastAsia="ru-RU"/>
        </w:rPr>
        <w:t xml:space="preserve"> </w:t>
      </w:r>
      <w:r w:rsidR="00A86035">
        <w:rPr>
          <w:rFonts w:ascii="Times New Roman" w:hAnsi="Times New Roman"/>
          <w:lang w:eastAsia="ru-RU"/>
        </w:rPr>
        <w:t xml:space="preserve">  </w:t>
      </w:r>
      <w:r w:rsidR="00A86035" w:rsidRPr="00A86035">
        <w:rPr>
          <w:rFonts w:ascii="Times New Roman" w:hAnsi="Times New Roman"/>
          <w:lang w:eastAsia="ru-RU"/>
        </w:rPr>
        <w:t xml:space="preserve">  </w:t>
      </w:r>
      <w:r w:rsidR="00596F5A">
        <w:rPr>
          <w:rFonts w:ascii="Times New Roman" w:hAnsi="Times New Roman"/>
          <w:lang w:eastAsia="ru-RU"/>
        </w:rPr>
        <w:tab/>
      </w:r>
      <w:r w:rsidR="00596F5A">
        <w:rPr>
          <w:rFonts w:ascii="Times New Roman" w:hAnsi="Times New Roman"/>
          <w:lang w:eastAsia="ru-RU"/>
        </w:rPr>
        <w:tab/>
      </w:r>
      <w:r w:rsidR="00596F5A">
        <w:rPr>
          <w:rFonts w:ascii="Times New Roman" w:hAnsi="Times New Roman"/>
          <w:lang w:eastAsia="ru-RU"/>
        </w:rPr>
        <w:tab/>
      </w:r>
      <w:r w:rsidR="00596F5A">
        <w:rPr>
          <w:rFonts w:ascii="Times New Roman" w:hAnsi="Times New Roman"/>
          <w:lang w:eastAsia="ru-RU"/>
        </w:rPr>
        <w:tab/>
      </w:r>
      <w:r w:rsidR="00546484">
        <w:rPr>
          <w:rFonts w:ascii="Times New Roman" w:hAnsi="Times New Roman"/>
          <w:lang w:eastAsia="ru-RU"/>
        </w:rPr>
        <w:tab/>
      </w:r>
      <w:r w:rsidR="00596F5A">
        <w:rPr>
          <w:rFonts w:ascii="Times New Roman" w:hAnsi="Times New Roman"/>
          <w:lang w:eastAsia="ru-RU"/>
        </w:rPr>
        <w:tab/>
      </w:r>
    </w:p>
    <w:p w14:paraId="74827618" w14:textId="77777777" w:rsidR="00997072" w:rsidRPr="00997072" w:rsidRDefault="00997072" w:rsidP="00997072">
      <w:pPr>
        <w:pStyle w:val="CVChapter"/>
      </w:pPr>
      <w:r w:rsidRPr="00997072">
        <w:t>SUMMARY</w:t>
      </w:r>
    </w:p>
    <w:p w14:paraId="0E9C175B" w14:textId="77777777" w:rsidR="00B04A42" w:rsidRDefault="00B04A42" w:rsidP="00B61730">
      <w:pPr>
        <w:pStyle w:val="CVChapter"/>
        <w:rPr>
          <w:b w:val="0"/>
          <w:bCs w:val="0"/>
          <w:caps w:val="0"/>
          <w:sz w:val="24"/>
          <w:szCs w:val="24"/>
        </w:rPr>
      </w:pPr>
      <w:r w:rsidRPr="00B04A42">
        <w:rPr>
          <w:b w:val="0"/>
          <w:bCs w:val="0"/>
          <w:caps w:val="0"/>
          <w:sz w:val="24"/>
          <w:szCs w:val="24"/>
        </w:rPr>
        <w:t>My best skills are attention to detail and planning. These skills help to analyse of how to test the software, and what is necessary to test in the first place.</w:t>
      </w:r>
    </w:p>
    <w:p w14:paraId="768EAFD1" w14:textId="4EA798C2" w:rsidR="00B61730" w:rsidRDefault="00B61730" w:rsidP="00B61730">
      <w:pPr>
        <w:pStyle w:val="CVChapter"/>
      </w:pPr>
      <w:r>
        <w:t>SKILLS</w:t>
      </w:r>
    </w:p>
    <w:p w14:paraId="0DF7DF94" w14:textId="3A42FFEE" w:rsidR="00B61730" w:rsidRDefault="00667FB4" w:rsidP="00667FB4">
      <w:pPr>
        <w:pStyle w:val="CVPoint"/>
        <w:tabs>
          <w:tab w:val="left" w:pos="426"/>
        </w:tabs>
        <w:ind w:left="0" w:firstLine="0"/>
      </w:pPr>
      <w:r>
        <w:tab/>
        <w:t>1</w:t>
      </w:r>
      <w:r w:rsidR="00B61730">
        <w:t>. Git - Advanced level</w:t>
      </w:r>
    </w:p>
    <w:p w14:paraId="7948D6C0" w14:textId="184C2CF0" w:rsidR="00B61730" w:rsidRDefault="00667FB4" w:rsidP="00B61730">
      <w:pPr>
        <w:pStyle w:val="CVPoint"/>
        <w:tabs>
          <w:tab w:val="left" w:pos="426"/>
        </w:tabs>
        <w:ind w:left="426" w:firstLine="6"/>
      </w:pPr>
      <w:r>
        <w:t>2</w:t>
      </w:r>
      <w:r w:rsidR="00B61730">
        <w:t>. CI/CD - TeamCity, Gitlab CI (Initial level)</w:t>
      </w:r>
    </w:p>
    <w:p w14:paraId="7A638779" w14:textId="03A1EF51" w:rsidR="00B61730" w:rsidRDefault="00667FB4" w:rsidP="00B61730">
      <w:pPr>
        <w:pStyle w:val="CVPoint"/>
        <w:tabs>
          <w:tab w:val="left" w:pos="426"/>
        </w:tabs>
        <w:ind w:left="426" w:firstLine="6"/>
      </w:pPr>
      <w:r>
        <w:t>3</w:t>
      </w:r>
      <w:r w:rsidR="00B61730">
        <w:t xml:space="preserve">. Bug </w:t>
      </w:r>
      <w:r w:rsidR="00B04A42">
        <w:t>tracking</w:t>
      </w:r>
      <w:r w:rsidR="00B61730">
        <w:t xml:space="preserve"> system - Phabricator</w:t>
      </w:r>
    </w:p>
    <w:p w14:paraId="77B4BE98" w14:textId="098B580B" w:rsidR="00B61730" w:rsidRPr="00B61730" w:rsidRDefault="00667FB4" w:rsidP="00B61730">
      <w:pPr>
        <w:pStyle w:val="CVPoint"/>
        <w:tabs>
          <w:tab w:val="left" w:pos="426"/>
        </w:tabs>
        <w:ind w:left="426" w:firstLine="6"/>
      </w:pPr>
      <w:r>
        <w:t>4</w:t>
      </w:r>
      <w:r w:rsidR="00B61730">
        <w:t>. Theory of testing - basic concepts</w:t>
      </w:r>
    </w:p>
    <w:p w14:paraId="1A90C98B" w14:textId="77777777" w:rsidR="00B61730" w:rsidRDefault="00B61730" w:rsidP="00AC2E50">
      <w:pPr>
        <w:pStyle w:val="CVPoint"/>
        <w:tabs>
          <w:tab w:val="clear" w:pos="720"/>
          <w:tab w:val="left" w:pos="426"/>
        </w:tabs>
        <w:ind w:left="426" w:firstLine="6"/>
      </w:pPr>
    </w:p>
    <w:p w14:paraId="14E4F666" w14:textId="68A15CA4" w:rsidR="00376DEE" w:rsidRPr="00B61730" w:rsidRDefault="00376DEE" w:rsidP="00AC2E50">
      <w:pPr>
        <w:pStyle w:val="CVPoint"/>
        <w:tabs>
          <w:tab w:val="clear" w:pos="720"/>
          <w:tab w:val="left" w:pos="426"/>
        </w:tabs>
        <w:ind w:left="426" w:firstLine="6"/>
      </w:pPr>
      <w:r w:rsidRPr="00376DEE">
        <w:t>Experience in working wi</w:t>
      </w:r>
      <w:r w:rsidR="00B04A42">
        <w:t>th Linux terminal, PowerShell</w:t>
      </w:r>
      <w:r w:rsidRPr="00376DEE">
        <w:t>, PICT.</w:t>
      </w:r>
      <w:r w:rsidR="00B61730">
        <w:t xml:space="preserve"> Advanced knowledge with MS Word, Excel.</w:t>
      </w:r>
    </w:p>
    <w:p w14:paraId="419F304E" w14:textId="64D74E62" w:rsidR="00585BF8" w:rsidRPr="00B61730" w:rsidRDefault="00997072" w:rsidP="00B61730">
      <w:pPr>
        <w:pStyle w:val="CVPoint"/>
        <w:tabs>
          <w:tab w:val="clear" w:pos="720"/>
          <w:tab w:val="left" w:pos="426"/>
        </w:tabs>
        <w:ind w:left="426" w:firstLine="6"/>
      </w:pPr>
      <w:r w:rsidRPr="00DD5F88">
        <w:t xml:space="preserve">Understanding </w:t>
      </w:r>
      <w:r w:rsidR="004B747F">
        <w:t>of</w:t>
      </w:r>
      <w:r w:rsidR="005F0D79">
        <w:t xml:space="preserve"> </w:t>
      </w:r>
      <w:r w:rsidR="004B747F">
        <w:t>testing theory</w:t>
      </w:r>
      <w:r w:rsidR="00AC2E50">
        <w:t>, software development process, types and levels of testing</w:t>
      </w:r>
      <w:r w:rsidR="00F26FFE" w:rsidRPr="00917E2E">
        <w:t>, test designs, and practiced in writing test cases</w:t>
      </w:r>
      <w:r w:rsidR="00F26FFE">
        <w:t xml:space="preserve"> </w:t>
      </w:r>
      <w:r w:rsidR="00F26FFE" w:rsidRPr="00917E2E">
        <w:t>and bug reports</w:t>
      </w:r>
      <w:r w:rsidR="00F26FFE">
        <w:t xml:space="preserve"> </w:t>
      </w:r>
      <w:r w:rsidR="00F26FFE" w:rsidRPr="00917E2E">
        <w:t>a bit</w:t>
      </w:r>
      <w:r w:rsidR="00AC2E50">
        <w:t xml:space="preserve">. </w:t>
      </w:r>
    </w:p>
    <w:p w14:paraId="131E7C38" w14:textId="77777777" w:rsidR="003731BF" w:rsidRPr="00997072" w:rsidRDefault="003731BF" w:rsidP="003731BF">
      <w:pPr>
        <w:pStyle w:val="CVChapter"/>
      </w:pPr>
      <w:r w:rsidRPr="00997072">
        <w:t>EDUCATION</w:t>
      </w:r>
    </w:p>
    <w:tbl>
      <w:tblPr>
        <w:tblStyle w:val="a9"/>
        <w:tblW w:w="9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9"/>
        <w:gridCol w:w="1410"/>
      </w:tblGrid>
      <w:tr w:rsidR="00540F9C" w:rsidRPr="00997072" w14:paraId="771568D3" w14:textId="77777777" w:rsidTr="00546484">
        <w:trPr>
          <w:trHeight w:val="374"/>
        </w:trPr>
        <w:tc>
          <w:tcPr>
            <w:tcW w:w="7979" w:type="dxa"/>
            <w:hideMark/>
          </w:tcPr>
          <w:p w14:paraId="4118DA70" w14:textId="77777777" w:rsidR="00540F9C" w:rsidRPr="00997072" w:rsidRDefault="00540F9C">
            <w:pPr>
              <w:pStyle w:val="CVEducation"/>
            </w:pPr>
            <w:r w:rsidRPr="00997072">
              <w:t>Dnipropetrovsk National University, Ukraine</w:t>
            </w:r>
          </w:p>
        </w:tc>
        <w:tc>
          <w:tcPr>
            <w:tcW w:w="1410" w:type="dxa"/>
          </w:tcPr>
          <w:p w14:paraId="7180D918" w14:textId="0F707DD4" w:rsidR="00540F9C" w:rsidRPr="00997072" w:rsidRDefault="00805836">
            <w:pPr>
              <w:pStyle w:val="CVDates"/>
            </w:pPr>
            <w:r>
              <w:rPr>
                <w:rStyle w:val="alt-edited"/>
                <w:lang w:val="en"/>
              </w:rPr>
              <w:t>in progress</w:t>
            </w:r>
          </w:p>
        </w:tc>
      </w:tr>
      <w:tr w:rsidR="00540F9C" w:rsidRPr="00997072" w14:paraId="1F00BD2F" w14:textId="77777777" w:rsidTr="0056315B">
        <w:trPr>
          <w:trHeight w:val="374"/>
        </w:trPr>
        <w:tc>
          <w:tcPr>
            <w:tcW w:w="7979" w:type="dxa"/>
            <w:hideMark/>
          </w:tcPr>
          <w:p w14:paraId="0B635147" w14:textId="25C35B89" w:rsidR="00540F9C" w:rsidRPr="00997072" w:rsidRDefault="00540F9C">
            <w:pPr>
              <w:pStyle w:val="CVDegree"/>
            </w:pPr>
            <w:r w:rsidRPr="00997072">
              <w:t xml:space="preserve">MS in </w:t>
            </w:r>
            <w:r w:rsidR="00805836">
              <w:rPr>
                <w:rStyle w:val="tlid-translation"/>
                <w:lang w:val="en"/>
              </w:rPr>
              <w:t>Applied Physics</w:t>
            </w:r>
          </w:p>
        </w:tc>
        <w:tc>
          <w:tcPr>
            <w:tcW w:w="1410" w:type="dxa"/>
          </w:tcPr>
          <w:p w14:paraId="7C31D68C" w14:textId="77777777" w:rsidR="00540F9C" w:rsidRPr="00997072" w:rsidRDefault="00540F9C">
            <w:pPr>
              <w:pStyle w:val="Normal1"/>
              <w:jc w:val="center"/>
            </w:pPr>
          </w:p>
        </w:tc>
      </w:tr>
      <w:tr w:rsidR="00540F9C" w:rsidRPr="00997072" w14:paraId="5BE767FF" w14:textId="77777777" w:rsidTr="0056315B">
        <w:trPr>
          <w:trHeight w:val="374"/>
        </w:trPr>
        <w:tc>
          <w:tcPr>
            <w:tcW w:w="7979" w:type="dxa"/>
            <w:hideMark/>
          </w:tcPr>
          <w:p w14:paraId="7A668585" w14:textId="77777777" w:rsidR="00540F9C" w:rsidRPr="00997072" w:rsidRDefault="00540F9C">
            <w:pPr>
              <w:pStyle w:val="CVEducation"/>
            </w:pPr>
            <w:r w:rsidRPr="00997072">
              <w:t>Dnipropetrovsk National University, Ukraine</w:t>
            </w:r>
          </w:p>
        </w:tc>
        <w:tc>
          <w:tcPr>
            <w:tcW w:w="1410" w:type="dxa"/>
            <w:hideMark/>
          </w:tcPr>
          <w:p w14:paraId="4A1D2A2A" w14:textId="3751120D" w:rsidR="00540F9C" w:rsidRPr="00997072" w:rsidRDefault="00546484" w:rsidP="00540F9C">
            <w:pPr>
              <w:pStyle w:val="CVDates"/>
            </w:pPr>
            <w:r>
              <w:t>2018</w:t>
            </w:r>
          </w:p>
        </w:tc>
      </w:tr>
      <w:tr w:rsidR="00540F9C" w:rsidRPr="00997072" w14:paraId="376C8986" w14:textId="77777777" w:rsidTr="0056315B">
        <w:trPr>
          <w:trHeight w:val="374"/>
        </w:trPr>
        <w:tc>
          <w:tcPr>
            <w:tcW w:w="7979" w:type="dxa"/>
            <w:hideMark/>
          </w:tcPr>
          <w:p w14:paraId="578D7A33" w14:textId="5F10F54E" w:rsidR="00540F9C" w:rsidRPr="00997072" w:rsidRDefault="00540F9C">
            <w:pPr>
              <w:pStyle w:val="CVDegree"/>
            </w:pPr>
            <w:r w:rsidRPr="00997072">
              <w:t xml:space="preserve">BS in </w:t>
            </w:r>
            <w:r w:rsidR="00805836">
              <w:rPr>
                <w:rStyle w:val="tlid-translation"/>
                <w:lang w:val="en"/>
              </w:rPr>
              <w:t>Applied Physics</w:t>
            </w:r>
          </w:p>
        </w:tc>
        <w:tc>
          <w:tcPr>
            <w:tcW w:w="1410" w:type="dxa"/>
          </w:tcPr>
          <w:p w14:paraId="6995EB30" w14:textId="77777777" w:rsidR="00540F9C" w:rsidRPr="00997072" w:rsidRDefault="00540F9C">
            <w:pPr>
              <w:pStyle w:val="Normal1"/>
              <w:jc w:val="center"/>
            </w:pPr>
          </w:p>
        </w:tc>
      </w:tr>
    </w:tbl>
    <w:p w14:paraId="265410A0" w14:textId="5858DB6C" w:rsidR="00667FB4" w:rsidRDefault="00667FB4" w:rsidP="008764E8">
      <w:pPr>
        <w:pStyle w:val="CVChapter"/>
      </w:pPr>
      <w:r>
        <w:t>Additional education</w:t>
      </w:r>
    </w:p>
    <w:tbl>
      <w:tblPr>
        <w:tblStyle w:val="a9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5"/>
        <w:gridCol w:w="1406"/>
      </w:tblGrid>
      <w:tr w:rsidR="00667FB4" w:rsidRPr="00997072" w14:paraId="16F08247" w14:textId="77777777" w:rsidTr="00667FB4">
        <w:trPr>
          <w:trHeight w:val="377"/>
        </w:trPr>
        <w:tc>
          <w:tcPr>
            <w:tcW w:w="7965" w:type="dxa"/>
            <w:hideMark/>
          </w:tcPr>
          <w:p w14:paraId="21A1145A" w14:textId="37C1EECF" w:rsidR="00667FB4" w:rsidRPr="00997072" w:rsidRDefault="00667FB4" w:rsidP="00667FB4">
            <w:pPr>
              <w:pStyle w:val="CVEducation"/>
            </w:pPr>
            <w:r>
              <w:t>DevOps Crash Course (</w:t>
            </w:r>
            <w:r w:rsidR="00B04A42">
              <w:t xml:space="preserve">SoftServe </w:t>
            </w:r>
            <w:r>
              <w:t>IT Academy)</w:t>
            </w:r>
          </w:p>
        </w:tc>
        <w:tc>
          <w:tcPr>
            <w:tcW w:w="1406" w:type="dxa"/>
          </w:tcPr>
          <w:p w14:paraId="3B967AC4" w14:textId="6630853A" w:rsidR="00667FB4" w:rsidRPr="00997072" w:rsidRDefault="00667FB4" w:rsidP="00B62ECC">
            <w:pPr>
              <w:pStyle w:val="CVDates"/>
            </w:pPr>
            <w:r>
              <w:t>2019</w:t>
            </w:r>
          </w:p>
        </w:tc>
      </w:tr>
    </w:tbl>
    <w:p w14:paraId="410BD671" w14:textId="68DDE878" w:rsidR="008764E8" w:rsidRPr="00997072" w:rsidRDefault="008764E8" w:rsidP="008764E8">
      <w:pPr>
        <w:pStyle w:val="CVChapter"/>
      </w:pPr>
      <w:r w:rsidRPr="00997072">
        <w:t>Language</w:t>
      </w:r>
    </w:p>
    <w:p w14:paraId="0B320E2F" w14:textId="17DB260E" w:rsidR="00314654" w:rsidRDefault="00585BF8" w:rsidP="008764E8">
      <w:pPr>
        <w:pStyle w:val="CVEducation"/>
        <w:rPr>
          <w:b w:val="0"/>
        </w:rPr>
      </w:pPr>
      <w:r>
        <w:rPr>
          <w:b w:val="0"/>
        </w:rPr>
        <w:t>English (pre-intermediate)</w:t>
      </w:r>
      <w:r w:rsidR="008764E8" w:rsidRPr="00997072">
        <w:rPr>
          <w:b w:val="0"/>
        </w:rPr>
        <w:t>, Ukrainian, Russian.</w:t>
      </w:r>
    </w:p>
    <w:p w14:paraId="3178F3E3" w14:textId="77777777" w:rsidR="00997072" w:rsidRDefault="00997072" w:rsidP="006449A0">
      <w:pPr>
        <w:pStyle w:val="CVChapter"/>
        <w:spacing w:after="240"/>
      </w:pPr>
      <w:r w:rsidRPr="00997072">
        <w:t>EXPERIENCE</w:t>
      </w:r>
    </w:p>
    <w:p w14:paraId="33E7D228" w14:textId="4BA400CC" w:rsidR="009212C6" w:rsidRDefault="00015F54" w:rsidP="007B6989">
      <w:pPr>
        <w:pStyle w:val="CVProject"/>
        <w:spacing w:after="0"/>
      </w:pPr>
      <w:r>
        <w:t>Project: Cooper</w:t>
      </w:r>
    </w:p>
    <w:p w14:paraId="2F90CD00" w14:textId="37C41EC5" w:rsidR="0082165E" w:rsidRDefault="0082165E" w:rsidP="007B6989">
      <w:pPr>
        <w:pStyle w:val="CVProject"/>
        <w:spacing w:before="0" w:after="0"/>
        <w:rPr>
          <w:b w:val="0"/>
          <w:i w:val="0"/>
        </w:rPr>
      </w:pPr>
      <w:r w:rsidRPr="0082165E">
        <w:rPr>
          <w:b w:val="0"/>
          <w:i w:val="0"/>
        </w:rPr>
        <w:t>Project role:</w:t>
      </w:r>
      <w:r w:rsidR="00015F54" w:rsidRPr="00015F54">
        <w:t xml:space="preserve"> </w:t>
      </w:r>
      <w:r w:rsidR="00015F54" w:rsidRPr="00015F54">
        <w:rPr>
          <w:b w:val="0"/>
          <w:i w:val="0"/>
        </w:rPr>
        <w:t>QA Engineer</w:t>
      </w:r>
      <w:r w:rsidR="00015F54">
        <w:rPr>
          <w:b w:val="0"/>
          <w:i w:val="0"/>
        </w:rPr>
        <w:t>.</w:t>
      </w:r>
    </w:p>
    <w:p w14:paraId="7E181F43" w14:textId="51C0536E" w:rsidR="009212C6" w:rsidRPr="00B61730" w:rsidRDefault="00015F54" w:rsidP="00B61730">
      <w:pPr>
        <w:pStyle w:val="CVProject"/>
        <w:spacing w:before="0" w:after="0"/>
        <w:rPr>
          <w:b w:val="0"/>
          <w:i w:val="0"/>
        </w:rPr>
      </w:pPr>
      <w:r w:rsidRPr="00015F54">
        <w:rPr>
          <w:rStyle w:val="tlid-translation"/>
          <w:b w:val="0"/>
          <w:i w:val="0"/>
        </w:rPr>
        <w:t xml:space="preserve">Engaged in the implementation and configuration of the </w:t>
      </w:r>
      <w:r>
        <w:rPr>
          <w:rStyle w:val="tlid-translation"/>
          <w:b w:val="0"/>
          <w:i w:val="0"/>
        </w:rPr>
        <w:t>Phabricator</w:t>
      </w:r>
      <w:r w:rsidRPr="00015F54">
        <w:rPr>
          <w:rStyle w:val="tlid-translation"/>
          <w:b w:val="0"/>
          <w:i w:val="0"/>
        </w:rPr>
        <w:t xml:space="preserve"> and</w:t>
      </w:r>
      <w:r>
        <w:rPr>
          <w:rStyle w:val="tlid-translation"/>
          <w:b w:val="0"/>
          <w:i w:val="0"/>
        </w:rPr>
        <w:t xml:space="preserve"> TeamCity</w:t>
      </w:r>
      <w:r w:rsidR="00133087">
        <w:rPr>
          <w:rStyle w:val="tlid-translation"/>
          <w:b w:val="0"/>
          <w:i w:val="0"/>
        </w:rPr>
        <w:t xml:space="preserve"> for </w:t>
      </w:r>
      <w:r w:rsidR="00133087" w:rsidRPr="00015F54">
        <w:rPr>
          <w:b w:val="0"/>
          <w:i w:val="0"/>
        </w:rPr>
        <w:t>gaming platform</w:t>
      </w:r>
      <w:r w:rsidR="0082165E" w:rsidRPr="0082165E">
        <w:rPr>
          <w:rStyle w:val="tlid-translation"/>
          <w:b w:val="0"/>
          <w:i w:val="0"/>
        </w:rPr>
        <w:t>.</w:t>
      </w:r>
      <w:r w:rsidR="00B61730">
        <w:rPr>
          <w:rStyle w:val="tlid-translation"/>
          <w:b w:val="0"/>
          <w:i w:val="0"/>
        </w:rPr>
        <w:t xml:space="preserve"> </w:t>
      </w:r>
      <w:r w:rsidR="00B61730" w:rsidRPr="00B61730">
        <w:rPr>
          <w:rStyle w:val="tlid-translation"/>
          <w:b w:val="0"/>
          <w:i w:val="0"/>
        </w:rPr>
        <w:t>To achieve these goals, I studied working in the Linux terminal, also used git to install phabricator, worked with a remote server using Putty, and made the basic configuration of apache and mysql.</w:t>
      </w:r>
    </w:p>
    <w:sectPr w:rsidR="009212C6" w:rsidRPr="00B61730" w:rsidSect="00085242">
      <w:pgSz w:w="12240" w:h="15840"/>
      <w:pgMar w:top="1134" w:right="850" w:bottom="90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AC852" w14:textId="77777777" w:rsidR="0018032C" w:rsidRDefault="0018032C" w:rsidP="003731BF">
      <w:pPr>
        <w:spacing w:after="0" w:line="240" w:lineRule="auto"/>
      </w:pPr>
      <w:r>
        <w:separator/>
      </w:r>
    </w:p>
  </w:endnote>
  <w:endnote w:type="continuationSeparator" w:id="0">
    <w:p w14:paraId="2AAF00FF" w14:textId="77777777" w:rsidR="0018032C" w:rsidRDefault="0018032C" w:rsidP="0037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CB911" w14:textId="77777777" w:rsidR="0018032C" w:rsidRDefault="0018032C" w:rsidP="003731BF">
      <w:pPr>
        <w:spacing w:after="0" w:line="240" w:lineRule="auto"/>
      </w:pPr>
      <w:r>
        <w:separator/>
      </w:r>
    </w:p>
  </w:footnote>
  <w:footnote w:type="continuationSeparator" w:id="0">
    <w:p w14:paraId="1C95EA35" w14:textId="77777777" w:rsidR="0018032C" w:rsidRDefault="0018032C" w:rsidP="0037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687A7988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0000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8C"/>
    <w:rsid w:val="0000787D"/>
    <w:rsid w:val="00015F54"/>
    <w:rsid w:val="00026819"/>
    <w:rsid w:val="000370B6"/>
    <w:rsid w:val="00085242"/>
    <w:rsid w:val="000B1D23"/>
    <w:rsid w:val="00100DD7"/>
    <w:rsid w:val="0010498C"/>
    <w:rsid w:val="00132C4B"/>
    <w:rsid w:val="00132E51"/>
    <w:rsid w:val="00133087"/>
    <w:rsid w:val="001342F4"/>
    <w:rsid w:val="00142CF5"/>
    <w:rsid w:val="0018032C"/>
    <w:rsid w:val="001919AF"/>
    <w:rsid w:val="00192078"/>
    <w:rsid w:val="001B253A"/>
    <w:rsid w:val="001F7FED"/>
    <w:rsid w:val="00226B4B"/>
    <w:rsid w:val="00244ACD"/>
    <w:rsid w:val="00246D2C"/>
    <w:rsid w:val="00260FC6"/>
    <w:rsid w:val="00261B05"/>
    <w:rsid w:val="0030339C"/>
    <w:rsid w:val="00314654"/>
    <w:rsid w:val="00347091"/>
    <w:rsid w:val="003731BF"/>
    <w:rsid w:val="00376DEE"/>
    <w:rsid w:val="003B3BDE"/>
    <w:rsid w:val="003C39C1"/>
    <w:rsid w:val="00433699"/>
    <w:rsid w:val="0043400F"/>
    <w:rsid w:val="00436504"/>
    <w:rsid w:val="0048042C"/>
    <w:rsid w:val="00492B78"/>
    <w:rsid w:val="004B747F"/>
    <w:rsid w:val="004C2F48"/>
    <w:rsid w:val="004C416C"/>
    <w:rsid w:val="004E5191"/>
    <w:rsid w:val="005071F8"/>
    <w:rsid w:val="005157C3"/>
    <w:rsid w:val="00540F9C"/>
    <w:rsid w:val="00546484"/>
    <w:rsid w:val="0056315B"/>
    <w:rsid w:val="00571FD5"/>
    <w:rsid w:val="00585BF8"/>
    <w:rsid w:val="00596F5A"/>
    <w:rsid w:val="005A131A"/>
    <w:rsid w:val="005B246F"/>
    <w:rsid w:val="005C0AAF"/>
    <w:rsid w:val="005F0D79"/>
    <w:rsid w:val="005F4485"/>
    <w:rsid w:val="006444D4"/>
    <w:rsid w:val="006449A0"/>
    <w:rsid w:val="00646FA4"/>
    <w:rsid w:val="00667FB4"/>
    <w:rsid w:val="00670DEE"/>
    <w:rsid w:val="00676D26"/>
    <w:rsid w:val="0068592F"/>
    <w:rsid w:val="006A2908"/>
    <w:rsid w:val="006C53D9"/>
    <w:rsid w:val="006D6C24"/>
    <w:rsid w:val="006E301D"/>
    <w:rsid w:val="006F0243"/>
    <w:rsid w:val="00707D79"/>
    <w:rsid w:val="00732D56"/>
    <w:rsid w:val="0075321D"/>
    <w:rsid w:val="007575E8"/>
    <w:rsid w:val="00772FA9"/>
    <w:rsid w:val="00787964"/>
    <w:rsid w:val="007B6989"/>
    <w:rsid w:val="007C60E2"/>
    <w:rsid w:val="00805836"/>
    <w:rsid w:val="0080596F"/>
    <w:rsid w:val="0082165E"/>
    <w:rsid w:val="008764E8"/>
    <w:rsid w:val="00877A2D"/>
    <w:rsid w:val="008C1120"/>
    <w:rsid w:val="008E2F19"/>
    <w:rsid w:val="009212C6"/>
    <w:rsid w:val="00924B5A"/>
    <w:rsid w:val="00924D66"/>
    <w:rsid w:val="00937C60"/>
    <w:rsid w:val="00947532"/>
    <w:rsid w:val="00950616"/>
    <w:rsid w:val="00956260"/>
    <w:rsid w:val="00975000"/>
    <w:rsid w:val="00997072"/>
    <w:rsid w:val="00A11B1B"/>
    <w:rsid w:val="00A527A8"/>
    <w:rsid w:val="00A53DAF"/>
    <w:rsid w:val="00A5530E"/>
    <w:rsid w:val="00A76B8E"/>
    <w:rsid w:val="00A773FB"/>
    <w:rsid w:val="00A813DF"/>
    <w:rsid w:val="00A81705"/>
    <w:rsid w:val="00A86035"/>
    <w:rsid w:val="00AC2E50"/>
    <w:rsid w:val="00AD37CB"/>
    <w:rsid w:val="00B018BA"/>
    <w:rsid w:val="00B04A42"/>
    <w:rsid w:val="00B1106B"/>
    <w:rsid w:val="00B61730"/>
    <w:rsid w:val="00B93428"/>
    <w:rsid w:val="00BA7A8D"/>
    <w:rsid w:val="00BB05C6"/>
    <w:rsid w:val="00BE3447"/>
    <w:rsid w:val="00C03DEE"/>
    <w:rsid w:val="00C1163F"/>
    <w:rsid w:val="00C87BE7"/>
    <w:rsid w:val="00C9272C"/>
    <w:rsid w:val="00CD0FA1"/>
    <w:rsid w:val="00CE0098"/>
    <w:rsid w:val="00CF06ED"/>
    <w:rsid w:val="00CF0D22"/>
    <w:rsid w:val="00D02C5D"/>
    <w:rsid w:val="00D07211"/>
    <w:rsid w:val="00D13962"/>
    <w:rsid w:val="00D16D29"/>
    <w:rsid w:val="00D342D8"/>
    <w:rsid w:val="00D421A5"/>
    <w:rsid w:val="00D534BC"/>
    <w:rsid w:val="00D63864"/>
    <w:rsid w:val="00DA56C9"/>
    <w:rsid w:val="00DD5F88"/>
    <w:rsid w:val="00DD60E1"/>
    <w:rsid w:val="00E2029A"/>
    <w:rsid w:val="00EB1FD4"/>
    <w:rsid w:val="00EB6412"/>
    <w:rsid w:val="00EC2E24"/>
    <w:rsid w:val="00EC4344"/>
    <w:rsid w:val="00F11BB7"/>
    <w:rsid w:val="00F2498A"/>
    <w:rsid w:val="00F26FFE"/>
    <w:rsid w:val="00F30698"/>
    <w:rsid w:val="00F60952"/>
    <w:rsid w:val="00F74165"/>
    <w:rsid w:val="00FB281D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3DC24"/>
  <w15:docId w15:val="{100C0BA6-46B7-4622-981D-1E88095C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13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1BF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link w:val="a3"/>
    <w:uiPriority w:val="99"/>
    <w:rsid w:val="003731BF"/>
    <w:rPr>
      <w:sz w:val="22"/>
      <w:szCs w:val="22"/>
    </w:rPr>
  </w:style>
  <w:style w:type="paragraph" w:styleId="a5">
    <w:name w:val="footer"/>
    <w:basedOn w:val="a"/>
    <w:link w:val="a6"/>
    <w:unhideWhenUsed/>
    <w:rsid w:val="003731BF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link w:val="a5"/>
    <w:rsid w:val="003731BF"/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37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3731BF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3731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link w:val="Normal1Char"/>
    <w:rsid w:val="003731B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imes New Roman" w:eastAsia="Times New Roman" w:hAnsi="Times New Roman"/>
    </w:rPr>
  </w:style>
  <w:style w:type="paragraph" w:customStyle="1" w:styleId="Achievement">
    <w:name w:val="Achievement"/>
    <w:basedOn w:val="aa"/>
    <w:link w:val="AchievementChar"/>
    <w:rsid w:val="003731BF"/>
    <w:pPr>
      <w:spacing w:after="60" w:line="220" w:lineRule="atLeast"/>
      <w:jc w:val="both"/>
    </w:pPr>
    <w:rPr>
      <w:rFonts w:ascii="Arial" w:eastAsia="Times New Roman" w:hAnsi="Arial"/>
      <w:spacing w:val="-5"/>
      <w:lang w:val="ru-RU" w:eastAsia="ru-RU"/>
    </w:rPr>
  </w:style>
  <w:style w:type="paragraph" w:customStyle="1" w:styleId="Name">
    <w:name w:val="Name"/>
    <w:basedOn w:val="a"/>
    <w:next w:val="a"/>
    <w:rsid w:val="003731BF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/>
      <w:spacing w:val="-35"/>
      <w:sz w:val="54"/>
      <w:szCs w:val="20"/>
      <w:lang w:val="ru-RU" w:eastAsia="ru-RU"/>
    </w:rPr>
  </w:style>
  <w:style w:type="character" w:customStyle="1" w:styleId="AchievementChar">
    <w:name w:val="Achievement Char"/>
    <w:link w:val="Achievement"/>
    <w:rsid w:val="003731BF"/>
    <w:rPr>
      <w:rFonts w:ascii="Arial" w:eastAsia="Times New Roman" w:hAnsi="Arial"/>
      <w:spacing w:val="-5"/>
      <w:sz w:val="22"/>
      <w:szCs w:val="22"/>
      <w:lang w:val="ru-RU" w:eastAsia="ru-RU"/>
    </w:rPr>
  </w:style>
  <w:style w:type="paragraph" w:customStyle="1" w:styleId="CVChapter">
    <w:name w:val="CV_Chapter"/>
    <w:basedOn w:val="Normal1"/>
    <w:qFormat/>
    <w:rsid w:val="003731BF"/>
    <w:pPr>
      <w:spacing w:before="240" w:after="200"/>
    </w:pPr>
    <w:rPr>
      <w:b/>
      <w:bCs/>
      <w:caps/>
      <w:sz w:val="26"/>
    </w:rPr>
  </w:style>
  <w:style w:type="paragraph" w:customStyle="1" w:styleId="CVPoint">
    <w:name w:val="CV_Point"/>
    <w:basedOn w:val="ab"/>
    <w:qFormat/>
    <w:rsid w:val="003731B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spacing w:after="0" w:line="240" w:lineRule="auto"/>
      <w:ind w:left="792"/>
    </w:pPr>
    <w:rPr>
      <w:rFonts w:ascii="Times New Roman" w:eastAsia="Times New Roman" w:hAnsi="Times New Roman"/>
      <w:sz w:val="24"/>
      <w:szCs w:val="24"/>
    </w:rPr>
  </w:style>
  <w:style w:type="paragraph" w:customStyle="1" w:styleId="CVPointNoBullet">
    <w:name w:val="CV_PointNoBullet"/>
    <w:basedOn w:val="CVPoint"/>
    <w:qFormat/>
    <w:rsid w:val="003731BF"/>
    <w:pPr>
      <w:ind w:left="360" w:firstLine="360"/>
    </w:pPr>
  </w:style>
  <w:style w:type="paragraph" w:customStyle="1" w:styleId="CVEducation">
    <w:name w:val="CV_Education"/>
    <w:basedOn w:val="CVPointNoBullet"/>
    <w:qFormat/>
    <w:rsid w:val="003731BF"/>
    <w:rPr>
      <w:b/>
    </w:rPr>
  </w:style>
  <w:style w:type="paragraph" w:customStyle="1" w:styleId="CVDegree">
    <w:name w:val="CV_Degree"/>
    <w:basedOn w:val="CVPoint"/>
    <w:qFormat/>
    <w:rsid w:val="003731BF"/>
    <w:pPr>
      <w:ind w:left="1512"/>
    </w:pPr>
  </w:style>
  <w:style w:type="paragraph" w:customStyle="1" w:styleId="CVDates">
    <w:name w:val="CV_Dates"/>
    <w:basedOn w:val="Normal1"/>
    <w:qFormat/>
    <w:rsid w:val="003731BF"/>
    <w:pPr>
      <w:jc w:val="center"/>
    </w:pPr>
    <w:rPr>
      <w:b/>
      <w:sz w:val="24"/>
    </w:rPr>
  </w:style>
  <w:style w:type="paragraph" w:styleId="aa">
    <w:name w:val="Body Text"/>
    <w:basedOn w:val="a"/>
    <w:link w:val="ac"/>
    <w:uiPriority w:val="99"/>
    <w:semiHidden/>
    <w:unhideWhenUsed/>
    <w:rsid w:val="003731BF"/>
    <w:pPr>
      <w:spacing w:after="120"/>
    </w:pPr>
  </w:style>
  <w:style w:type="character" w:customStyle="1" w:styleId="ac">
    <w:name w:val="Основной текст Знак"/>
    <w:link w:val="aa"/>
    <w:uiPriority w:val="99"/>
    <w:semiHidden/>
    <w:rsid w:val="003731BF"/>
    <w:rPr>
      <w:sz w:val="22"/>
      <w:szCs w:val="22"/>
    </w:rPr>
  </w:style>
  <w:style w:type="paragraph" w:styleId="ab">
    <w:name w:val="List Bullet"/>
    <w:basedOn w:val="a"/>
    <w:uiPriority w:val="99"/>
    <w:semiHidden/>
    <w:unhideWhenUsed/>
    <w:rsid w:val="003731BF"/>
    <w:pPr>
      <w:ind w:left="540" w:hanging="360"/>
      <w:contextualSpacing/>
    </w:pPr>
  </w:style>
  <w:style w:type="paragraph" w:customStyle="1" w:styleId="CVPosition">
    <w:name w:val="CV_Position"/>
    <w:basedOn w:val="Normal1"/>
    <w:qFormat/>
    <w:rsid w:val="008E2F19"/>
    <w:rPr>
      <w:b/>
      <w:sz w:val="24"/>
    </w:rPr>
  </w:style>
  <w:style w:type="paragraph" w:customStyle="1" w:styleId="CVCompany">
    <w:name w:val="CV_Company"/>
    <w:basedOn w:val="Normal1"/>
    <w:qFormat/>
    <w:rsid w:val="008E2F19"/>
    <w:rPr>
      <w:b/>
      <w:sz w:val="24"/>
    </w:rPr>
  </w:style>
  <w:style w:type="paragraph" w:customStyle="1" w:styleId="CVLocation">
    <w:name w:val="CV_Location"/>
    <w:basedOn w:val="Normal1"/>
    <w:qFormat/>
    <w:rsid w:val="008E2F19"/>
    <w:rPr>
      <w:b/>
      <w:sz w:val="24"/>
    </w:rPr>
  </w:style>
  <w:style w:type="paragraph" w:customStyle="1" w:styleId="CVJobDesc">
    <w:name w:val="CV_JobDesc"/>
    <w:basedOn w:val="Normal1"/>
    <w:link w:val="CVJobDescChar"/>
    <w:qFormat/>
    <w:rsid w:val="008E2F19"/>
    <w:pPr>
      <w:spacing w:before="60" w:after="60"/>
      <w:ind w:left="432"/>
      <w:jc w:val="both"/>
    </w:pPr>
    <w:rPr>
      <w:sz w:val="24"/>
    </w:rPr>
  </w:style>
  <w:style w:type="paragraph" w:customStyle="1" w:styleId="CVProject">
    <w:name w:val="CV_Project"/>
    <w:basedOn w:val="Normal1"/>
    <w:qFormat/>
    <w:rsid w:val="008E2F19"/>
    <w:pPr>
      <w:spacing w:before="120" w:after="80"/>
      <w:ind w:left="432"/>
    </w:pPr>
    <w:rPr>
      <w:b/>
      <w:bCs/>
      <w:i/>
      <w:iCs/>
      <w:sz w:val="24"/>
    </w:rPr>
  </w:style>
  <w:style w:type="paragraph" w:customStyle="1" w:styleId="CVJobDescLast">
    <w:name w:val="CV_JobDesc_Last"/>
    <w:basedOn w:val="CVJobDesc"/>
    <w:link w:val="CVJobDescLastChar"/>
    <w:qFormat/>
    <w:rsid w:val="00A11B1B"/>
    <w:pPr>
      <w:spacing w:after="240"/>
    </w:pPr>
  </w:style>
  <w:style w:type="character" w:customStyle="1" w:styleId="Normal1Char">
    <w:name w:val="Normal1 Char"/>
    <w:link w:val="Normal1"/>
    <w:rsid w:val="00A11B1B"/>
    <w:rPr>
      <w:rFonts w:ascii="Times New Roman" w:eastAsia="Times New Roman" w:hAnsi="Times New Roman"/>
    </w:rPr>
  </w:style>
  <w:style w:type="character" w:customStyle="1" w:styleId="CVJobDescChar">
    <w:name w:val="CV_JobDesc Char"/>
    <w:link w:val="CVJobDesc"/>
    <w:rsid w:val="00A11B1B"/>
    <w:rPr>
      <w:rFonts w:ascii="Times New Roman" w:eastAsia="Times New Roman" w:hAnsi="Times New Roman"/>
      <w:sz w:val="24"/>
    </w:rPr>
  </w:style>
  <w:style w:type="character" w:customStyle="1" w:styleId="CVJobDescLastChar">
    <w:name w:val="CV_JobDesc_Last Char"/>
    <w:basedOn w:val="CVJobDescChar"/>
    <w:link w:val="CVJobDescLast"/>
    <w:rsid w:val="00A11B1B"/>
    <w:rPr>
      <w:rFonts w:ascii="Times New Roman" w:eastAsia="Times New Roman" w:hAnsi="Times New Roman"/>
      <w:sz w:val="24"/>
    </w:rPr>
  </w:style>
  <w:style w:type="character" w:customStyle="1" w:styleId="tgc">
    <w:name w:val="_tgc"/>
    <w:basedOn w:val="a0"/>
    <w:rsid w:val="004E5191"/>
  </w:style>
  <w:style w:type="character" w:styleId="ad">
    <w:name w:val="Hyperlink"/>
    <w:basedOn w:val="a0"/>
    <w:uiPriority w:val="99"/>
    <w:unhideWhenUsed/>
    <w:rsid w:val="006C53D9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C53D9"/>
    <w:rPr>
      <w:color w:val="2B579A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C9272C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82165E"/>
  </w:style>
  <w:style w:type="character" w:customStyle="1" w:styleId="30">
    <w:name w:val="Заголовок 3 Знак"/>
    <w:basedOn w:val="a0"/>
    <w:link w:val="3"/>
    <w:uiPriority w:val="9"/>
    <w:rsid w:val="00D13962"/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05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lt-edited">
    <w:name w:val="alt-edited"/>
    <w:basedOn w:val="a0"/>
    <w:rsid w:val="0080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lab.com/maxbigun33/q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.management\Resume\_Sitrus_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8B1ACA17EAE429A364E3ADEF9B71E" ma:contentTypeVersion="1" ma:contentTypeDescription="Create a new document." ma:contentTypeScope="" ma:versionID="dfe3cb08666c266705e2187a2b3a002e">
  <xsd:schema xmlns:xsd="http://www.w3.org/2001/XMLSchema" xmlns:xs="http://www.w3.org/2001/XMLSchema" xmlns:p="http://schemas.microsoft.com/office/2006/metadata/properties" xmlns:ns3="e47a9254-5c78-4c2d-aef5-510f909623e9" targetNamespace="http://schemas.microsoft.com/office/2006/metadata/properties" ma:root="true" ma:fieldsID="b338b4506e23a5d9b234f87cb5bbed7a" ns3:_="">
    <xsd:import namespace="e47a9254-5c78-4c2d-aef5-510f909623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a9254-5c78-4c2d-aef5-510f909623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7a9254-5c78-4c2d-aef5-510f909623e9">
      <UserInfo>
        <DisplayName>Alexey Kilyakov</DisplayName>
        <AccountId>21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39892-B2A7-4A16-82FC-429EC538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a9254-5c78-4c2d-aef5-510f90962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C6CB00-D389-4E5D-A8D2-95F032C1AFA4}">
  <ds:schemaRefs>
    <ds:schemaRef ds:uri="http://schemas.microsoft.com/office/2006/metadata/properties"/>
    <ds:schemaRef ds:uri="http://schemas.microsoft.com/office/infopath/2007/PartnerControls"/>
    <ds:schemaRef ds:uri="e47a9254-5c78-4c2d-aef5-510f909623e9"/>
  </ds:schemaRefs>
</ds:datastoreItem>
</file>

<file path=customXml/itemProps3.xml><?xml version="1.0" encoding="utf-8"?>
<ds:datastoreItem xmlns:ds="http://schemas.openxmlformats.org/officeDocument/2006/customXml" ds:itemID="{AA03B1A1-5F62-4286-94B4-93518C404C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E9727-F897-4DD7-93B2-641C4C58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_Sitrus_Resume.dot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Andrey Kluchnik</vt:lpstr>
      <vt:lpstr>Andrey Kluchnik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Andrey Kluchnik</dc:title>
  <dc:subject>A.Kluchnik Resume</dc:subject>
  <dc:creator>Maksym Bihun</dc:creator>
  <cp:keywords>CV</cp:keywords>
  <cp:lastModifiedBy>Admin</cp:lastModifiedBy>
  <cp:revision>3</cp:revision>
  <dcterms:created xsi:type="dcterms:W3CDTF">2019-12-16T15:39:00Z</dcterms:created>
  <dcterms:modified xsi:type="dcterms:W3CDTF">2019-12-16T21:00:00Z</dcterms:modified>
  <cp:category>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0x010100D018B1ACA17EAE429A364E3ADEF9B71E</vt:lpwstr>
  </property>
</Properties>
</file>